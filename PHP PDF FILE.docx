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8F8F" w14:textId="1FC84A69" w:rsidR="0001626D" w:rsidRPr="000102B6" w:rsidRDefault="005B7660" w:rsidP="000102B6">
      <w:pPr>
        <w:pStyle w:val="Title"/>
      </w:pPr>
      <w:bookmarkStart w:id="0" w:name="_Hlk103583204"/>
      <w:bookmarkStart w:id="1" w:name="_Hlk103583223"/>
      <w:r>
        <w:t>PHP PDF FILE</w:t>
      </w:r>
    </w:p>
    <w:p w14:paraId="7B762B20" w14:textId="26C60154" w:rsidR="00560F76" w:rsidRPr="000102B6" w:rsidRDefault="005B7660" w:rsidP="000102B6">
      <w:pPr>
        <w:pStyle w:val="Title"/>
      </w:pPr>
      <w:r>
        <w:t>FLOWDIARY ACADEMY</w:t>
      </w:r>
    </w:p>
    <w:p w14:paraId="17511485" w14:textId="77777777" w:rsidR="008822A9" w:rsidRPr="00317906" w:rsidRDefault="008822A9" w:rsidP="008822A9">
      <w:pPr>
        <w:pStyle w:val="Details"/>
        <w:spacing w:before="0"/>
      </w:pPr>
      <w:r w:rsidRPr="00317906">
        <w:rPr>
          <w:b/>
        </w:rPr>
        <w:t>Date</w:t>
      </w:r>
      <w:r w:rsidRPr="00317906">
        <w:t xml:space="preserve">: </w:t>
      </w:r>
      <w:r>
        <w:t>Based on Time Table</w:t>
      </w:r>
    </w:p>
    <w:p w14:paraId="1C8CFD66" w14:textId="77777777" w:rsidR="008822A9" w:rsidRPr="00317906" w:rsidRDefault="008822A9" w:rsidP="008822A9">
      <w:pPr>
        <w:pStyle w:val="Details"/>
      </w:pPr>
      <w:r w:rsidRPr="00317906">
        <w:rPr>
          <w:b/>
        </w:rPr>
        <w:t>Time</w:t>
      </w:r>
      <w:r w:rsidRPr="00317906">
        <w:t xml:space="preserve">: </w:t>
      </w:r>
      <w:r>
        <w:t>Based on Time Table</w:t>
      </w:r>
    </w:p>
    <w:p w14:paraId="67E1E5AE" w14:textId="77777777" w:rsidR="008822A9" w:rsidRPr="00317906" w:rsidRDefault="008822A9" w:rsidP="008822A9">
      <w:pPr>
        <w:pStyle w:val="Details"/>
      </w:pPr>
      <w:r w:rsidRPr="00317906">
        <w:rPr>
          <w:b/>
        </w:rPr>
        <w:t>Facilitator</w:t>
      </w:r>
      <w:r w:rsidRPr="00317906">
        <w:t xml:space="preserve">: </w:t>
      </w:r>
      <w:r>
        <w:t>MM LEFAGANA</w:t>
      </w:r>
    </w:p>
    <w:sdt>
      <w:sdtPr>
        <w:rPr>
          <w:rFonts w:asciiTheme="minorHAnsi" w:eastAsiaTheme="minorEastAsia" w:hAnsiTheme="minorHAnsi" w:cstheme="minorBidi"/>
          <w:color w:val="404040" w:themeColor="text1" w:themeTint="BF"/>
          <w:sz w:val="24"/>
          <w:szCs w:val="20"/>
          <w:lang w:eastAsia="ja-JP"/>
        </w:rPr>
        <w:id w:val="-1039740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A74697" w14:textId="3250CE36" w:rsidR="008822A9" w:rsidRDefault="008822A9">
          <w:pPr>
            <w:pStyle w:val="TOCHeading"/>
          </w:pPr>
          <w:r>
            <w:t>Contents</w:t>
          </w:r>
        </w:p>
        <w:p w14:paraId="41121810" w14:textId="3D4D387A" w:rsidR="0092046F" w:rsidRDefault="008822A9">
          <w:pPr>
            <w:pStyle w:val="TOC1"/>
            <w:tabs>
              <w:tab w:val="right" w:leader="dot" w:pos="10070"/>
            </w:tabs>
            <w:rPr>
              <w:noProof/>
              <w:color w:val="auto"/>
              <w:sz w:val="22"/>
              <w:szCs w:val="22"/>
              <w:lang w:val="en-NG" w:eastAsia="en-N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83027" w:history="1">
            <w:r w:rsidR="0092046F" w:rsidRPr="00B14F9A">
              <w:rPr>
                <w:rStyle w:val="Hyperlink"/>
                <w:noProof/>
              </w:rPr>
              <w:t>Week One (1)</w:t>
            </w:r>
            <w:r w:rsidR="0092046F">
              <w:rPr>
                <w:noProof/>
                <w:webHidden/>
              </w:rPr>
              <w:tab/>
            </w:r>
            <w:r w:rsidR="0092046F">
              <w:rPr>
                <w:noProof/>
                <w:webHidden/>
              </w:rPr>
              <w:fldChar w:fldCharType="begin"/>
            </w:r>
            <w:r w:rsidR="0092046F">
              <w:rPr>
                <w:noProof/>
                <w:webHidden/>
              </w:rPr>
              <w:instrText xml:space="preserve"> PAGEREF _Toc103583027 \h </w:instrText>
            </w:r>
            <w:r w:rsidR="0092046F">
              <w:rPr>
                <w:noProof/>
                <w:webHidden/>
              </w:rPr>
            </w:r>
            <w:r w:rsidR="0092046F">
              <w:rPr>
                <w:noProof/>
                <w:webHidden/>
              </w:rPr>
              <w:fldChar w:fldCharType="separate"/>
            </w:r>
            <w:r w:rsidR="0092046F">
              <w:rPr>
                <w:noProof/>
                <w:webHidden/>
              </w:rPr>
              <w:t>2</w:t>
            </w:r>
            <w:r w:rsidR="0092046F">
              <w:rPr>
                <w:noProof/>
                <w:webHidden/>
              </w:rPr>
              <w:fldChar w:fldCharType="end"/>
            </w:r>
          </w:hyperlink>
        </w:p>
        <w:p w14:paraId="6E31F374" w14:textId="6277F697" w:rsidR="0092046F" w:rsidRDefault="0092046F">
          <w:pPr>
            <w:pStyle w:val="TOC1"/>
            <w:tabs>
              <w:tab w:val="right" w:leader="dot" w:pos="10070"/>
            </w:tabs>
            <w:rPr>
              <w:noProof/>
              <w:color w:val="auto"/>
              <w:sz w:val="22"/>
              <w:szCs w:val="22"/>
              <w:lang w:val="en-NG" w:eastAsia="en-NG"/>
            </w:rPr>
          </w:pPr>
          <w:hyperlink w:anchor="_Toc103583028" w:history="1">
            <w:r w:rsidRPr="00B14F9A">
              <w:rPr>
                <w:rStyle w:val="Hyperlink"/>
                <w:noProof/>
              </w:rPr>
              <w:t>Week Two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_Toc103583028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59A96" w14:textId="225CF827" w:rsidR="0092046F" w:rsidRDefault="0092046F">
          <w:pPr>
            <w:pStyle w:val="TOC1"/>
            <w:tabs>
              <w:tab w:val="right" w:leader="dot" w:pos="10070"/>
            </w:tabs>
            <w:rPr>
              <w:noProof/>
              <w:color w:val="auto"/>
              <w:sz w:val="22"/>
              <w:szCs w:val="22"/>
              <w:lang w:val="en-NG" w:eastAsia="en-NG"/>
            </w:rPr>
          </w:pPr>
          <w:hyperlink w:anchor="_Toc103583029" w:history="1">
            <w:r w:rsidRPr="00B14F9A">
              <w:rPr>
                <w:rStyle w:val="Hyperlink"/>
                <w:noProof/>
              </w:rPr>
              <w:t>Week Three (3)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_Toc103583029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BC22E" w14:textId="28182045" w:rsidR="008822A9" w:rsidRDefault="008822A9">
          <w:r>
            <w:rPr>
              <w:b/>
              <w:bCs/>
              <w:noProof/>
            </w:rPr>
            <w:fldChar w:fldCharType="end"/>
          </w:r>
        </w:p>
      </w:sdtContent>
    </w:sdt>
    <w:p w14:paraId="091379BA" w14:textId="77777777" w:rsidR="008822A9" w:rsidRDefault="008822A9" w:rsidP="000102B6">
      <w:pPr>
        <w:pStyle w:val="Details"/>
        <w:spacing w:before="0"/>
        <w:rPr>
          <w:b/>
        </w:rPr>
      </w:pPr>
    </w:p>
    <w:p w14:paraId="2C7DF16B" w14:textId="77777777" w:rsidR="008822A9" w:rsidRDefault="008822A9" w:rsidP="000102B6">
      <w:pPr>
        <w:pStyle w:val="Details"/>
        <w:spacing w:before="0"/>
        <w:rPr>
          <w:b/>
        </w:rPr>
      </w:pPr>
    </w:p>
    <w:p w14:paraId="7504A1AD" w14:textId="77777777" w:rsidR="008822A9" w:rsidRDefault="008822A9" w:rsidP="000102B6">
      <w:pPr>
        <w:pStyle w:val="Details"/>
        <w:spacing w:before="0"/>
        <w:rPr>
          <w:b/>
        </w:rPr>
      </w:pPr>
    </w:p>
    <w:p w14:paraId="29E60636" w14:textId="77777777" w:rsidR="008822A9" w:rsidRDefault="008822A9" w:rsidP="000102B6">
      <w:pPr>
        <w:pStyle w:val="Details"/>
        <w:spacing w:before="0"/>
        <w:rPr>
          <w:b/>
        </w:rPr>
      </w:pPr>
    </w:p>
    <w:p w14:paraId="3F468027" w14:textId="77777777" w:rsidR="008822A9" w:rsidRDefault="008822A9" w:rsidP="000102B6">
      <w:pPr>
        <w:pStyle w:val="Details"/>
        <w:spacing w:before="0"/>
        <w:rPr>
          <w:b/>
        </w:rPr>
      </w:pPr>
    </w:p>
    <w:p w14:paraId="6F04EC17" w14:textId="77777777" w:rsidR="008822A9" w:rsidRDefault="008822A9" w:rsidP="000102B6">
      <w:pPr>
        <w:pStyle w:val="Details"/>
        <w:spacing w:before="0"/>
        <w:rPr>
          <w:b/>
        </w:rPr>
      </w:pPr>
    </w:p>
    <w:p w14:paraId="400A4DC0" w14:textId="77777777" w:rsidR="008822A9" w:rsidRDefault="008822A9" w:rsidP="000102B6">
      <w:pPr>
        <w:pStyle w:val="Details"/>
        <w:spacing w:before="0"/>
        <w:rPr>
          <w:b/>
        </w:rPr>
      </w:pPr>
    </w:p>
    <w:p w14:paraId="7DA90091" w14:textId="77777777" w:rsidR="008822A9" w:rsidRDefault="008822A9" w:rsidP="000102B6">
      <w:pPr>
        <w:pStyle w:val="Details"/>
        <w:spacing w:before="0"/>
        <w:rPr>
          <w:b/>
        </w:rPr>
      </w:pPr>
    </w:p>
    <w:p w14:paraId="0B784E51" w14:textId="77777777" w:rsidR="008822A9" w:rsidRDefault="008822A9" w:rsidP="000102B6">
      <w:pPr>
        <w:pStyle w:val="Details"/>
        <w:spacing w:before="0"/>
        <w:rPr>
          <w:b/>
        </w:rPr>
      </w:pPr>
    </w:p>
    <w:p w14:paraId="4E693B4A" w14:textId="77777777" w:rsidR="008822A9" w:rsidRDefault="008822A9" w:rsidP="000102B6">
      <w:pPr>
        <w:pStyle w:val="Details"/>
        <w:spacing w:before="0"/>
        <w:rPr>
          <w:b/>
        </w:rPr>
      </w:pPr>
    </w:p>
    <w:p w14:paraId="1C518368" w14:textId="77777777" w:rsidR="00121EAC" w:rsidRDefault="00121EAC" w:rsidP="0082666D">
      <w:pPr>
        <w:pStyle w:val="Heading1"/>
      </w:pPr>
    </w:p>
    <w:p w14:paraId="546945A0" w14:textId="2EFBF39F" w:rsidR="006B1DFF" w:rsidRDefault="006B1DFF" w:rsidP="0082666D">
      <w:pPr>
        <w:pStyle w:val="Heading1"/>
      </w:pPr>
    </w:p>
    <w:p w14:paraId="12BDF07C" w14:textId="1BBF70BC" w:rsidR="006B1DFF" w:rsidRDefault="006B1DFF" w:rsidP="006B1DFF"/>
    <w:p w14:paraId="1A548BCE" w14:textId="77777777" w:rsidR="006B1DFF" w:rsidRPr="006B1DFF" w:rsidRDefault="006B1DFF" w:rsidP="006B1DFF"/>
    <w:p w14:paraId="68B626D0" w14:textId="77777777" w:rsidR="006B1DFF" w:rsidRPr="006B1DFF" w:rsidRDefault="006B1DFF" w:rsidP="006B1DFF"/>
    <w:p w14:paraId="127FF379" w14:textId="4D4B14C9" w:rsidR="0082666D" w:rsidRDefault="0082666D" w:rsidP="0082666D">
      <w:pPr>
        <w:pStyle w:val="Heading1"/>
      </w:pPr>
      <w:bookmarkStart w:id="2" w:name="_Toc103583027"/>
      <w:r>
        <w:lastRenderedPageBreak/>
        <w:t>Week One (1)</w:t>
      </w:r>
      <w:bookmarkEnd w:id="2"/>
    </w:p>
    <w:p w14:paraId="125ED4AA" w14:textId="11FF8437" w:rsidR="00CA6B4F" w:rsidRPr="0082666D" w:rsidRDefault="0082666D" w:rsidP="008822A9">
      <w:pPr>
        <w:pStyle w:val="ListBullet"/>
        <w:rPr>
          <w:color w:val="2683C6" w:themeColor="accent2"/>
        </w:rPr>
      </w:pPr>
      <w:r>
        <w:t xml:space="preserve">Welcome to </w:t>
      </w:r>
      <w:proofErr w:type="spellStart"/>
      <w:r>
        <w:t>Flowdiary</w:t>
      </w:r>
      <w:proofErr w:type="spellEnd"/>
      <w:r>
        <w:t xml:space="preserve"> Academy</w:t>
      </w:r>
    </w:p>
    <w:p w14:paraId="5B112D43" w14:textId="184C2E31" w:rsidR="00CA6B4F" w:rsidRDefault="0082666D" w:rsidP="00121EAC">
      <w:pPr>
        <w:pStyle w:val="ListBullet"/>
      </w:pPr>
      <w:r w:rsidRPr="008822A9">
        <w:t>Welcome</w:t>
      </w:r>
      <w:r>
        <w:t xml:space="preserve"> to the Course</w:t>
      </w:r>
    </w:p>
    <w:p w14:paraId="58999BD5" w14:textId="577C4891" w:rsidR="0082666D" w:rsidRDefault="0082666D" w:rsidP="008822A9">
      <w:pPr>
        <w:pStyle w:val="ListBullet"/>
      </w:pPr>
      <w:r>
        <w:t>Introduction to PHP</w:t>
      </w:r>
      <w:r w:rsidR="00121EAC">
        <w:t>?</w:t>
      </w:r>
    </w:p>
    <w:p w14:paraId="0DDCA961" w14:textId="655A9D71" w:rsidR="00E56709" w:rsidRDefault="00E56709" w:rsidP="00E56709">
      <w:pPr>
        <w:pStyle w:val="ListBullet"/>
        <w:numPr>
          <w:ilvl w:val="0"/>
          <w:numId w:val="0"/>
        </w:numPr>
      </w:pPr>
    </w:p>
    <w:p w14:paraId="6056E286" w14:textId="003D0CCB" w:rsidR="00E56709" w:rsidRDefault="00E56709" w:rsidP="00E56709">
      <w:pPr>
        <w:pStyle w:val="ListBullet"/>
        <w:numPr>
          <w:ilvl w:val="0"/>
          <w:numId w:val="0"/>
        </w:numPr>
      </w:pPr>
    </w:p>
    <w:p w14:paraId="4120809E" w14:textId="77777777" w:rsidR="00E56709" w:rsidRDefault="00E56709" w:rsidP="00E56709">
      <w:pPr>
        <w:pStyle w:val="ListBullet"/>
        <w:numPr>
          <w:ilvl w:val="0"/>
          <w:numId w:val="0"/>
        </w:numPr>
      </w:pPr>
    </w:p>
    <w:p w14:paraId="116419B6" w14:textId="6CCC2820" w:rsidR="00E56709" w:rsidRDefault="008822A9" w:rsidP="00E56709">
      <w:pPr>
        <w:pStyle w:val="ListBullet"/>
      </w:pPr>
      <w:r>
        <w:t>What is PHP</w:t>
      </w:r>
      <w:r w:rsidR="00121EAC">
        <w:t>?</w:t>
      </w:r>
    </w:p>
    <w:p w14:paraId="6A2CA578" w14:textId="053C4546" w:rsidR="00E56709" w:rsidRPr="00E56709" w:rsidRDefault="00E56709" w:rsidP="00E567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</w:pPr>
      <w:r w:rsidRPr="00E56709"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  <w:t xml:space="preserve">PHP is an acronym for "PHP: Hypertext </w:t>
      </w:r>
      <w:r w:rsidR="00A87C55" w:rsidRPr="00E56709"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  <w:t>Pre-processor</w:t>
      </w:r>
      <w:r w:rsidRPr="00E56709"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  <w:t>"</w:t>
      </w:r>
    </w:p>
    <w:p w14:paraId="4DD4D591" w14:textId="11B3ED74" w:rsidR="00E56709" w:rsidRPr="00E56709" w:rsidRDefault="00E56709" w:rsidP="00E567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</w:pPr>
      <w:r w:rsidRPr="00E56709"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  <w:t xml:space="preserve">PHP is a widely-used, </w:t>
      </w:r>
      <w:r w:rsidRPr="00E56709"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  <w:t>open-source</w:t>
      </w:r>
      <w:r w:rsidRPr="00E56709"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  <w:t xml:space="preserve"> scripting language</w:t>
      </w:r>
    </w:p>
    <w:p w14:paraId="791207DE" w14:textId="77777777" w:rsidR="00E56709" w:rsidRPr="00E56709" w:rsidRDefault="00E56709" w:rsidP="00E567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</w:pPr>
      <w:r w:rsidRPr="00E56709"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  <w:t>PHP scripts are executed on the server</w:t>
      </w:r>
    </w:p>
    <w:p w14:paraId="43C4DAF1" w14:textId="77777777" w:rsidR="00E56709" w:rsidRPr="00E56709" w:rsidRDefault="00E56709" w:rsidP="00E567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</w:pPr>
      <w:r w:rsidRPr="00E56709"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  <w:t>PHP is free to download and use</w:t>
      </w:r>
    </w:p>
    <w:p w14:paraId="6141D87C" w14:textId="77777777" w:rsidR="00E56709" w:rsidRPr="00E56709" w:rsidRDefault="00E56709" w:rsidP="00E56709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</w:pPr>
      <w:r w:rsidRPr="00E5670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NG" w:eastAsia="en-NG"/>
        </w:rPr>
        <w:t>PHP is an amazing and popular language!</w:t>
      </w:r>
    </w:p>
    <w:p w14:paraId="361AF101" w14:textId="15BCD033" w:rsidR="00E56709" w:rsidRPr="00E56709" w:rsidRDefault="00E56709" w:rsidP="00E56709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</w:pPr>
      <w:r w:rsidRPr="00E56709"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  <w:t>It is powerful enough to be at the core of the biggest blogging system on the web (WordPress)!</w:t>
      </w:r>
      <w:r w:rsidRPr="00E56709"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  <w:br/>
        <w:t>It is deep enough to run large social networks!</w:t>
      </w:r>
      <w:r w:rsidRPr="00E56709"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  <w:br/>
        <w:t xml:space="preserve">It is also easy enough to be a beginner's first </w:t>
      </w:r>
      <w:r w:rsidR="00A87C55" w:rsidRPr="00E56709"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  <w:t>server-side</w:t>
      </w:r>
      <w:r w:rsidRPr="00E56709"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  <w:t xml:space="preserve"> language!</w:t>
      </w:r>
    </w:p>
    <w:p w14:paraId="1911EC6A" w14:textId="5FA75368" w:rsidR="00E56709" w:rsidRDefault="00E56709" w:rsidP="00E56709">
      <w:pPr>
        <w:pStyle w:val="ListBullet"/>
        <w:numPr>
          <w:ilvl w:val="0"/>
          <w:numId w:val="0"/>
        </w:numPr>
      </w:pPr>
    </w:p>
    <w:p w14:paraId="31379FC3" w14:textId="77777777" w:rsidR="00E56709" w:rsidRDefault="00E56709" w:rsidP="00E56709">
      <w:pPr>
        <w:pStyle w:val="ListBullet"/>
        <w:numPr>
          <w:ilvl w:val="0"/>
          <w:numId w:val="0"/>
        </w:numPr>
      </w:pPr>
    </w:p>
    <w:p w14:paraId="373DE4A3" w14:textId="40CA9B99" w:rsidR="00E56709" w:rsidRDefault="00121EAC" w:rsidP="006118DA">
      <w:pPr>
        <w:pStyle w:val="ListBullet"/>
      </w:pPr>
      <w:r>
        <w:t>What is PHP file?</w:t>
      </w:r>
    </w:p>
    <w:p w14:paraId="792F748A" w14:textId="77777777" w:rsidR="00E56709" w:rsidRPr="00E56709" w:rsidRDefault="00E56709" w:rsidP="00E567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</w:pPr>
      <w:r w:rsidRPr="00E56709"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  <w:t>PHP files can contain text, HTML, CSS, JavaScript, and PHP code</w:t>
      </w:r>
    </w:p>
    <w:p w14:paraId="2C96C539" w14:textId="77777777" w:rsidR="00E56709" w:rsidRPr="00E56709" w:rsidRDefault="00E56709" w:rsidP="00E567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</w:pPr>
      <w:r w:rsidRPr="00E56709"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  <w:t>PHP code is executed on the server, and the result is returned to the browser as plain HTML</w:t>
      </w:r>
    </w:p>
    <w:p w14:paraId="2F18F58C" w14:textId="77777777" w:rsidR="00E56709" w:rsidRPr="00E56709" w:rsidRDefault="00E56709" w:rsidP="00E567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</w:pPr>
      <w:r w:rsidRPr="00E56709"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  <w:t>PHP files have extension "</w:t>
      </w:r>
      <w:r w:rsidRPr="00E56709">
        <w:rPr>
          <w:rFonts w:ascii="Consolas" w:eastAsia="Times New Roman" w:hAnsi="Consolas" w:cs="Courier New"/>
          <w:color w:val="DC143C"/>
          <w:sz w:val="20"/>
          <w:lang w:val="en-NG" w:eastAsia="en-NG"/>
        </w:rPr>
        <w:t>.</w:t>
      </w:r>
      <w:proofErr w:type="spellStart"/>
      <w:r w:rsidRPr="00E56709">
        <w:rPr>
          <w:rFonts w:ascii="Consolas" w:eastAsia="Times New Roman" w:hAnsi="Consolas" w:cs="Courier New"/>
          <w:color w:val="DC143C"/>
          <w:sz w:val="20"/>
          <w:lang w:val="en-NG" w:eastAsia="en-NG"/>
        </w:rPr>
        <w:t>php</w:t>
      </w:r>
      <w:proofErr w:type="spellEnd"/>
      <w:r w:rsidRPr="00E56709"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  <w:t>"</w:t>
      </w:r>
    </w:p>
    <w:p w14:paraId="298EE21C" w14:textId="77777777" w:rsidR="00E56709" w:rsidRDefault="00E56709" w:rsidP="00E56709">
      <w:pPr>
        <w:pStyle w:val="ListBullet"/>
        <w:numPr>
          <w:ilvl w:val="0"/>
          <w:numId w:val="0"/>
        </w:numPr>
      </w:pPr>
    </w:p>
    <w:p w14:paraId="1D8553B9" w14:textId="68C22139" w:rsidR="00E56709" w:rsidRDefault="00121EAC" w:rsidP="00E56709">
      <w:pPr>
        <w:pStyle w:val="ListBullet"/>
      </w:pPr>
      <w:r>
        <w:t>What Can PHP Do?</w:t>
      </w:r>
    </w:p>
    <w:p w14:paraId="18E9BAF4" w14:textId="77777777" w:rsidR="00E56709" w:rsidRPr="00E56709" w:rsidRDefault="00E56709" w:rsidP="00E567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</w:pPr>
      <w:r w:rsidRPr="00E56709"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  <w:t>PHP can generate dynamic page content</w:t>
      </w:r>
    </w:p>
    <w:p w14:paraId="59B5D84A" w14:textId="77777777" w:rsidR="00E56709" w:rsidRPr="00E56709" w:rsidRDefault="00E56709" w:rsidP="00E567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</w:pPr>
      <w:r w:rsidRPr="00E56709"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  <w:t>PHP can create, open, read, write, delete, and close files on the server</w:t>
      </w:r>
    </w:p>
    <w:p w14:paraId="30376AD2" w14:textId="77777777" w:rsidR="00E56709" w:rsidRPr="00E56709" w:rsidRDefault="00E56709" w:rsidP="00E567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</w:pPr>
      <w:r w:rsidRPr="00E56709"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  <w:t>PHP can collect form data</w:t>
      </w:r>
    </w:p>
    <w:p w14:paraId="5909CF42" w14:textId="77777777" w:rsidR="00E56709" w:rsidRPr="00E56709" w:rsidRDefault="00E56709" w:rsidP="00E567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</w:pPr>
      <w:r w:rsidRPr="00E56709"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  <w:t>PHP can send and receive cookies</w:t>
      </w:r>
    </w:p>
    <w:p w14:paraId="6860F010" w14:textId="77777777" w:rsidR="00E56709" w:rsidRPr="00E56709" w:rsidRDefault="00E56709" w:rsidP="00E567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</w:pPr>
      <w:r w:rsidRPr="00E56709"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  <w:t>PHP can add, delete, modify data in your database</w:t>
      </w:r>
    </w:p>
    <w:p w14:paraId="69E694E3" w14:textId="77777777" w:rsidR="00E56709" w:rsidRPr="00E56709" w:rsidRDefault="00E56709" w:rsidP="00E567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</w:pPr>
      <w:r w:rsidRPr="00E56709"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  <w:t>PHP can be used to control user-access</w:t>
      </w:r>
    </w:p>
    <w:p w14:paraId="4DEACB10" w14:textId="77777777" w:rsidR="00E56709" w:rsidRPr="00E56709" w:rsidRDefault="00E56709" w:rsidP="00E567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</w:pPr>
      <w:r w:rsidRPr="00E56709">
        <w:rPr>
          <w:rFonts w:ascii="Verdana" w:eastAsia="Times New Roman" w:hAnsi="Verdana" w:cs="Times New Roman"/>
          <w:color w:val="000000"/>
          <w:sz w:val="23"/>
          <w:szCs w:val="23"/>
          <w:lang w:val="en-NG" w:eastAsia="en-NG"/>
        </w:rPr>
        <w:t>PHP can encrypt data</w:t>
      </w:r>
    </w:p>
    <w:p w14:paraId="028E18D4" w14:textId="77777777" w:rsidR="00E56709" w:rsidRDefault="00E56709" w:rsidP="00E56709">
      <w:pPr>
        <w:pStyle w:val="ListBullet"/>
        <w:numPr>
          <w:ilvl w:val="0"/>
          <w:numId w:val="0"/>
        </w:numPr>
      </w:pPr>
    </w:p>
    <w:p w14:paraId="3E4C63BD" w14:textId="1450B4AB" w:rsidR="006118DA" w:rsidRDefault="006118DA" w:rsidP="006118DA">
      <w:pPr>
        <w:pStyle w:val="ListBullet"/>
        <w:numPr>
          <w:ilvl w:val="0"/>
          <w:numId w:val="0"/>
        </w:numPr>
      </w:pPr>
    </w:p>
    <w:p w14:paraId="772FB592" w14:textId="7C559DBE" w:rsidR="006118DA" w:rsidRDefault="006118DA" w:rsidP="006118DA">
      <w:pPr>
        <w:pStyle w:val="ListBullet"/>
        <w:numPr>
          <w:ilvl w:val="0"/>
          <w:numId w:val="0"/>
        </w:numPr>
      </w:pPr>
    </w:p>
    <w:p w14:paraId="7B917E07" w14:textId="179CC410" w:rsidR="006118DA" w:rsidRDefault="006118DA" w:rsidP="006118DA">
      <w:pPr>
        <w:pStyle w:val="ListBullet"/>
        <w:numPr>
          <w:ilvl w:val="0"/>
          <w:numId w:val="0"/>
        </w:numPr>
      </w:pPr>
    </w:p>
    <w:p w14:paraId="741A547A" w14:textId="3127D524" w:rsidR="006118DA" w:rsidRDefault="006118DA" w:rsidP="006118DA">
      <w:pPr>
        <w:pStyle w:val="ListBullet"/>
        <w:numPr>
          <w:ilvl w:val="0"/>
          <w:numId w:val="0"/>
        </w:numPr>
      </w:pPr>
    </w:p>
    <w:p w14:paraId="602893A1" w14:textId="0FB46141" w:rsidR="006118DA" w:rsidRDefault="006118DA" w:rsidP="006118DA">
      <w:pPr>
        <w:pStyle w:val="ListBullet"/>
        <w:numPr>
          <w:ilvl w:val="0"/>
          <w:numId w:val="0"/>
        </w:numPr>
      </w:pPr>
    </w:p>
    <w:p w14:paraId="1603C552" w14:textId="77777777" w:rsidR="006118DA" w:rsidRDefault="006118DA" w:rsidP="006118DA">
      <w:pPr>
        <w:pStyle w:val="ListBullet"/>
        <w:numPr>
          <w:ilvl w:val="0"/>
          <w:numId w:val="0"/>
        </w:numPr>
      </w:pPr>
    </w:p>
    <w:p w14:paraId="35FFA28E" w14:textId="77777777" w:rsidR="006118DA" w:rsidRDefault="006118DA" w:rsidP="006118DA">
      <w:pPr>
        <w:pStyle w:val="ListBullet"/>
        <w:numPr>
          <w:ilvl w:val="0"/>
          <w:numId w:val="0"/>
        </w:numPr>
      </w:pPr>
    </w:p>
    <w:p w14:paraId="5C577F5E" w14:textId="20B56860" w:rsidR="006118DA" w:rsidRDefault="00121EAC" w:rsidP="006118DA">
      <w:pPr>
        <w:pStyle w:val="ListBullet"/>
      </w:pPr>
      <w:r>
        <w:lastRenderedPageBreak/>
        <w:t>Why PHP?</w:t>
      </w:r>
    </w:p>
    <w:p w14:paraId="561FD774" w14:textId="77777777" w:rsidR="006118DA" w:rsidRDefault="006118DA" w:rsidP="006118D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PHP runs on various platforms (Windows, Linux, Unix, Mac OS X, etc.)</w:t>
      </w:r>
    </w:p>
    <w:p w14:paraId="1E995A34" w14:textId="77777777" w:rsidR="006118DA" w:rsidRDefault="006118DA" w:rsidP="006118D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PHP is compatible with almost all servers used today (Apache, IIS, etc.)</w:t>
      </w:r>
    </w:p>
    <w:p w14:paraId="7C26474B" w14:textId="77777777" w:rsidR="006118DA" w:rsidRDefault="006118DA" w:rsidP="006118D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PHP supports a wide range of databases</w:t>
      </w:r>
    </w:p>
    <w:p w14:paraId="6389F03F" w14:textId="77777777" w:rsidR="006118DA" w:rsidRDefault="006118DA" w:rsidP="006118D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PHP is free. Download it from the official PHP resource: </w:t>
      </w:r>
      <w:hyperlink r:id="rId11" w:tgtFrame="_blank" w:history="1">
        <w:r>
          <w:rPr>
            <w:rStyle w:val="Hyperlink"/>
            <w:rFonts w:ascii="Verdana" w:hAnsi="Verdana"/>
            <w:sz w:val="23"/>
            <w:szCs w:val="23"/>
          </w:rPr>
          <w:t>www.php.net</w:t>
        </w:r>
      </w:hyperlink>
    </w:p>
    <w:p w14:paraId="7163F6DD" w14:textId="3C504027" w:rsidR="006118DA" w:rsidRPr="006118DA" w:rsidRDefault="006118DA" w:rsidP="006118D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PHP is easy to learn and runs efficiently on the server side</w:t>
      </w:r>
      <w:r>
        <w:t xml:space="preserve"> </w:t>
      </w:r>
    </w:p>
    <w:p w14:paraId="271A3173" w14:textId="05B6793C" w:rsidR="006118DA" w:rsidRDefault="006118DA" w:rsidP="006118DA">
      <w:pPr>
        <w:pStyle w:val="Heading1"/>
      </w:pPr>
    </w:p>
    <w:p w14:paraId="226BB90A" w14:textId="34EBCA3E" w:rsidR="006118DA" w:rsidRDefault="006118DA" w:rsidP="006118DA">
      <w:pPr>
        <w:pStyle w:val="ListBullet"/>
      </w:pPr>
      <w:r>
        <w:t>What u need before installing a PHP?</w:t>
      </w:r>
    </w:p>
    <w:p w14:paraId="54BA8F34" w14:textId="7BBB85E5" w:rsidR="006118DA" w:rsidRDefault="00320128" w:rsidP="006118DA">
      <w:pPr>
        <w:pStyle w:val="ListBullet"/>
        <w:numPr>
          <w:ilvl w:val="0"/>
          <w:numId w:val="0"/>
        </w:numPr>
      </w:pPr>
      <w:r>
        <w:t>Before installing PHP, you must have the following install on your PC</w:t>
      </w:r>
    </w:p>
    <w:p w14:paraId="765283FD" w14:textId="73A1084A" w:rsidR="006118DA" w:rsidRDefault="00320128" w:rsidP="00320128">
      <w:pPr>
        <w:pStyle w:val="ListBullet"/>
        <w:numPr>
          <w:ilvl w:val="0"/>
          <w:numId w:val="8"/>
        </w:numPr>
      </w:pPr>
      <w:r>
        <w:t>Web Browser</w:t>
      </w:r>
    </w:p>
    <w:p w14:paraId="03C7F559" w14:textId="6CBABFC5" w:rsidR="00320128" w:rsidRDefault="00320128" w:rsidP="00320128">
      <w:pPr>
        <w:pStyle w:val="ListBullet"/>
        <w:numPr>
          <w:ilvl w:val="0"/>
          <w:numId w:val="8"/>
        </w:numPr>
      </w:pPr>
      <w:proofErr w:type="spellStart"/>
      <w:r>
        <w:t>Xampp</w:t>
      </w:r>
      <w:proofErr w:type="spellEnd"/>
      <w:r>
        <w:t>/</w:t>
      </w:r>
      <w:proofErr w:type="spellStart"/>
      <w:r>
        <w:t>wamp</w:t>
      </w:r>
      <w:proofErr w:type="spellEnd"/>
      <w:r>
        <w:t xml:space="preserve"> server </w:t>
      </w:r>
    </w:p>
    <w:p w14:paraId="19A66F74" w14:textId="17AEBC77" w:rsidR="006118DA" w:rsidRDefault="006118DA" w:rsidP="006118DA">
      <w:pPr>
        <w:pStyle w:val="ListBullet"/>
      </w:pPr>
      <w:r>
        <w:t>Installation of PHP (XAMPP)</w:t>
      </w:r>
    </w:p>
    <w:p w14:paraId="2580F1A1" w14:textId="439394C9" w:rsidR="00320128" w:rsidRDefault="00E82D36" w:rsidP="00E82D36">
      <w:pPr>
        <w:pStyle w:val="ListBullet"/>
        <w:numPr>
          <w:ilvl w:val="1"/>
          <w:numId w:val="3"/>
        </w:numPr>
      </w:pPr>
      <w:hyperlink r:id="rId12" w:history="1">
        <w:r w:rsidRPr="00E82D36">
          <w:rPr>
            <w:rStyle w:val="Hyperlink"/>
          </w:rPr>
          <w:t xml:space="preserve">Download </w:t>
        </w:r>
        <w:proofErr w:type="spellStart"/>
        <w:r w:rsidRPr="00E82D36">
          <w:rPr>
            <w:rStyle w:val="Hyperlink"/>
          </w:rPr>
          <w:t>Xampp</w:t>
        </w:r>
        <w:proofErr w:type="spellEnd"/>
      </w:hyperlink>
    </w:p>
    <w:p w14:paraId="630335A9" w14:textId="3A4D8858" w:rsidR="00E82D36" w:rsidRDefault="00E82D36" w:rsidP="00E82D36">
      <w:pPr>
        <w:pStyle w:val="ListBullet"/>
        <w:numPr>
          <w:ilvl w:val="0"/>
          <w:numId w:val="0"/>
        </w:numPr>
        <w:ind w:left="720" w:hanging="360"/>
      </w:pPr>
      <w:r>
        <w:t xml:space="preserve">Click on the above link to download the </w:t>
      </w:r>
      <w:proofErr w:type="spellStart"/>
      <w:r>
        <w:t>xampp</w:t>
      </w:r>
      <w:proofErr w:type="spellEnd"/>
      <w:r>
        <w:t xml:space="preserve"> from their website the page may look like this. Choose your platform and version </w:t>
      </w:r>
      <w:r w:rsidR="005662E2">
        <w:t xml:space="preserve">scroll down if u </w:t>
      </w:r>
      <w:proofErr w:type="gramStart"/>
      <w:r w:rsidR="005662E2">
        <w:t>are</w:t>
      </w:r>
      <w:proofErr w:type="gramEnd"/>
      <w:r w:rsidR="005662E2">
        <w:t xml:space="preserve"> not on windows </w:t>
      </w:r>
      <w:r>
        <w:t xml:space="preserve">(MacOS </w:t>
      </w:r>
      <w:r w:rsidR="005662E2">
        <w:t>Linux)</w:t>
      </w:r>
    </w:p>
    <w:p w14:paraId="33962FB4" w14:textId="725E5EA6" w:rsidR="00E82D36" w:rsidRDefault="00E82D36" w:rsidP="00E82D36">
      <w:pPr>
        <w:pStyle w:val="ListBullet"/>
        <w:numPr>
          <w:ilvl w:val="0"/>
          <w:numId w:val="0"/>
        </w:numPr>
        <w:ind w:left="720" w:hanging="360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14ADF98B" wp14:editId="148E4FC1">
            <wp:simplePos x="0" y="0"/>
            <wp:positionH relativeFrom="column">
              <wp:posOffset>-142875</wp:posOffset>
            </wp:positionH>
            <wp:positionV relativeFrom="paragraph">
              <wp:posOffset>169545</wp:posOffset>
            </wp:positionV>
            <wp:extent cx="6400800" cy="3266440"/>
            <wp:effectExtent l="0" t="0" r="0" b="0"/>
            <wp:wrapTight wrapText="bothSides">
              <wp:wrapPolygon edited="0">
                <wp:start x="0" y="0"/>
                <wp:lineTo x="0" y="21415"/>
                <wp:lineTo x="21536" y="21415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E7F2C" w14:textId="6684091C" w:rsidR="006118DA" w:rsidRDefault="006118DA" w:rsidP="006118DA">
      <w:pPr>
        <w:pStyle w:val="ListBullet"/>
      </w:pPr>
      <w:r>
        <w:t>Creating your first PHP file</w:t>
      </w:r>
    </w:p>
    <w:p w14:paraId="44559617" w14:textId="546CCFEB" w:rsidR="006118DA" w:rsidRDefault="0092046F" w:rsidP="0092046F">
      <w:pPr>
        <w:pStyle w:val="ListParagraph"/>
        <w:numPr>
          <w:ilvl w:val="0"/>
          <w:numId w:val="9"/>
        </w:numPr>
      </w:pPr>
      <w:r>
        <w:t xml:space="preserve">Refer to the vid attach to this file </w:t>
      </w:r>
    </w:p>
    <w:p w14:paraId="6D7148DB" w14:textId="2B8C0A4E" w:rsidR="0092046F" w:rsidRDefault="0092046F" w:rsidP="0092046F">
      <w:pPr>
        <w:pStyle w:val="ListParagraph"/>
        <w:numPr>
          <w:ilvl w:val="0"/>
          <w:numId w:val="9"/>
        </w:numPr>
      </w:pPr>
      <w:r>
        <w:t>That’s All for todays Lecture thank u All</w:t>
      </w:r>
    </w:p>
    <w:p w14:paraId="1E4C80A8" w14:textId="77777777" w:rsidR="0092046F" w:rsidRDefault="0092046F" w:rsidP="006118DA"/>
    <w:p w14:paraId="11F01B89" w14:textId="5BCF5A20" w:rsidR="00777FBA" w:rsidRDefault="00777FBA" w:rsidP="006118DA"/>
    <w:p w14:paraId="3CC16E2B" w14:textId="77777777" w:rsidR="00777FBA" w:rsidRDefault="00777FBA" w:rsidP="006118DA"/>
    <w:bookmarkEnd w:id="0"/>
    <w:p w14:paraId="658C8B78" w14:textId="77777777" w:rsidR="00777FBA" w:rsidRPr="006118DA" w:rsidRDefault="00777FBA" w:rsidP="006118DA"/>
    <w:p w14:paraId="7294B8BE" w14:textId="730BCF3C" w:rsidR="0060493F" w:rsidRDefault="0060493F" w:rsidP="0060493F">
      <w:pPr>
        <w:pStyle w:val="Heading1"/>
      </w:pPr>
      <w:bookmarkStart w:id="3" w:name="_Toc103583028"/>
      <w:r>
        <w:lastRenderedPageBreak/>
        <w:t>Week Two (2)</w:t>
      </w:r>
      <w:bookmarkEnd w:id="3"/>
    </w:p>
    <w:p w14:paraId="083422FF" w14:textId="0CB4581C" w:rsidR="0060493F" w:rsidRDefault="00991589" w:rsidP="0060493F">
      <w:pPr>
        <w:pStyle w:val="ListBullet"/>
      </w:pPr>
      <w:r>
        <w:t>Basic PHP Syntax</w:t>
      </w:r>
    </w:p>
    <w:p w14:paraId="01BC6E4B" w14:textId="1BCE587B" w:rsidR="00991589" w:rsidRDefault="00991589" w:rsidP="0060493F">
      <w:pPr>
        <w:pStyle w:val="ListBullet"/>
      </w:pPr>
      <w:r>
        <w:t>PHP Case Sensitivity</w:t>
      </w:r>
    </w:p>
    <w:p w14:paraId="5625192F" w14:textId="715893A3" w:rsidR="00991589" w:rsidRDefault="00991589" w:rsidP="0060493F">
      <w:pPr>
        <w:pStyle w:val="ListBullet"/>
      </w:pPr>
      <w:r>
        <w:t xml:space="preserve">PHP </w:t>
      </w:r>
      <w:r w:rsidR="0091202C">
        <w:t>Variable</w:t>
      </w:r>
    </w:p>
    <w:p w14:paraId="6E24B9BD" w14:textId="5C31FBAA" w:rsidR="0091202C" w:rsidRDefault="0091202C" w:rsidP="0060493F">
      <w:pPr>
        <w:pStyle w:val="ListBullet"/>
      </w:pPr>
      <w:r>
        <w:t>PHP Data Type</w:t>
      </w:r>
    </w:p>
    <w:p w14:paraId="2D1687FA" w14:textId="3EB50666" w:rsidR="0091202C" w:rsidRDefault="00E51205" w:rsidP="0060493F">
      <w:pPr>
        <w:pStyle w:val="ListBullet"/>
      </w:pPr>
      <w:r>
        <w:t>PHP Math Function</w:t>
      </w:r>
    </w:p>
    <w:p w14:paraId="41C35457" w14:textId="7B45D8E3" w:rsidR="00E51205" w:rsidRDefault="00E51205" w:rsidP="0060493F">
      <w:pPr>
        <w:pStyle w:val="ListBullet"/>
      </w:pPr>
      <w:r>
        <w:t>PHP Constant</w:t>
      </w:r>
    </w:p>
    <w:p w14:paraId="419E7B2B" w14:textId="7C6E755D" w:rsidR="00E51205" w:rsidRDefault="00E51205" w:rsidP="0060493F">
      <w:pPr>
        <w:pStyle w:val="ListBullet"/>
      </w:pPr>
      <w:r>
        <w:t>PHP Operator</w:t>
      </w:r>
    </w:p>
    <w:p w14:paraId="63C85EE5" w14:textId="18ED5741" w:rsidR="00E51205" w:rsidRDefault="00E51205" w:rsidP="00E51205">
      <w:pPr>
        <w:pStyle w:val="ListBullet"/>
        <w:numPr>
          <w:ilvl w:val="0"/>
          <w:numId w:val="0"/>
        </w:numPr>
      </w:pPr>
    </w:p>
    <w:p w14:paraId="7AC86914" w14:textId="6226A834" w:rsidR="00E51205" w:rsidRDefault="00E51205" w:rsidP="00E51205">
      <w:pPr>
        <w:pStyle w:val="Heading1"/>
      </w:pPr>
      <w:bookmarkStart w:id="4" w:name="_Toc103583029"/>
      <w:r>
        <w:t>Week T</w:t>
      </w:r>
      <w:r w:rsidR="00624663">
        <w:t>hree</w:t>
      </w:r>
      <w:r>
        <w:t xml:space="preserve"> (</w:t>
      </w:r>
      <w:r w:rsidR="00624663">
        <w:t>3</w:t>
      </w:r>
      <w:r>
        <w:t>)</w:t>
      </w:r>
      <w:bookmarkEnd w:id="4"/>
    </w:p>
    <w:p w14:paraId="643906D8" w14:textId="14CB9B67" w:rsidR="00E51205" w:rsidRDefault="00E51205" w:rsidP="00E51205">
      <w:pPr>
        <w:pStyle w:val="ListBullet"/>
      </w:pPr>
      <w:r>
        <w:t>PHP Conditional Statement</w:t>
      </w:r>
    </w:p>
    <w:p w14:paraId="62158107" w14:textId="000FAD8F" w:rsidR="00E51205" w:rsidRDefault="00E51205" w:rsidP="00E51205">
      <w:pPr>
        <w:pStyle w:val="ListBullet"/>
      </w:pPr>
      <w:r>
        <w:t>PHP Loops</w:t>
      </w:r>
    </w:p>
    <w:p w14:paraId="7481F22E" w14:textId="2C043ED5" w:rsidR="00624663" w:rsidRDefault="00624663" w:rsidP="00E51205">
      <w:pPr>
        <w:pStyle w:val="ListBullet"/>
      </w:pPr>
      <w:r>
        <w:t>PHP Function</w:t>
      </w:r>
    </w:p>
    <w:p w14:paraId="0B98C7CC" w14:textId="2A2C9B3A" w:rsidR="00624663" w:rsidRDefault="00624663" w:rsidP="00624663">
      <w:pPr>
        <w:pStyle w:val="ListBullet"/>
      </w:pPr>
      <w:r>
        <w:t>PHP Array</w:t>
      </w:r>
    </w:p>
    <w:p w14:paraId="0467C9A0" w14:textId="6769C934" w:rsidR="00624663" w:rsidRDefault="00624663" w:rsidP="00624663">
      <w:pPr>
        <w:pStyle w:val="ListBullet"/>
      </w:pPr>
      <w:r>
        <w:t>Bonus Section</w:t>
      </w:r>
    </w:p>
    <w:p w14:paraId="0F78BAF2" w14:textId="77777777" w:rsidR="0001626D" w:rsidRPr="00A448C1" w:rsidRDefault="008962D9" w:rsidP="000102B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A892AF" wp14:editId="4F1002F7">
                <wp:simplePos x="0" y="0"/>
                <wp:positionH relativeFrom="column">
                  <wp:posOffset>-742950</wp:posOffset>
                </wp:positionH>
                <wp:positionV relativeFrom="paragraph">
                  <wp:posOffset>5530759</wp:posOffset>
                </wp:positionV>
                <wp:extent cx="7862207" cy="257810"/>
                <wp:effectExtent l="0" t="0" r="0" b="0"/>
                <wp:wrapNone/>
                <wp:docPr id="25" name="Rectangle 25" descr="decorative elem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207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04BCF" id="Rectangle 25" o:spid="_x0000_s1026" alt="decorative element" style="position:absolute;margin-left:-58.5pt;margin-top:435.5pt;width:619.05pt;height:2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" fillcolor="#1cade4 [3204]" stroked="f" strokeweight="1pt">
                <v:fill color2="#1481ab [2404]" rotate="t" angle="270" colors="0 #1cade4;62259f #1482ac" focus="100%" type="gradient"/>
              </v:rect>
            </w:pict>
          </mc:Fallback>
        </mc:AlternateContent>
      </w:r>
      <w:bookmarkEnd w:id="1"/>
    </w:p>
    <w:sectPr w:rsidR="0001626D" w:rsidRPr="00A448C1" w:rsidSect="000102B6">
      <w:headerReference w:type="default" r:id="rId14"/>
      <w:footerReference w:type="default" r:id="rId15"/>
      <w:headerReference w:type="first" r:id="rId16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97382" w14:textId="77777777" w:rsidR="00BF1E40" w:rsidRDefault="00BF1E40">
      <w:pPr>
        <w:spacing w:after="0" w:line="240" w:lineRule="auto"/>
      </w:pPr>
      <w:r>
        <w:separator/>
      </w:r>
    </w:p>
  </w:endnote>
  <w:endnote w:type="continuationSeparator" w:id="0">
    <w:p w14:paraId="3A525653" w14:textId="77777777" w:rsidR="00BF1E40" w:rsidRDefault="00BF1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F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F" w:usb2="00000012" w:usb3="00000000" w:csb0="0002009F" w:csb1="00000000"/>
  </w:font>
  <w:font w:name="Segoe UI">
    <w:panose1 w:val="03010101010101010101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2C476" w14:textId="77777777" w:rsidR="0001626D" w:rsidRPr="00544235" w:rsidRDefault="00317906">
    <w:pPr>
      <w:pStyle w:val="Footer"/>
      <w:rPr>
        <w:color w:val="335B74" w:themeColor="text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28EA29" wp14:editId="62ABFE69">
              <wp:simplePos x="0" y="0"/>
              <wp:positionH relativeFrom="column">
                <wp:posOffset>-715645</wp:posOffset>
              </wp:positionH>
              <wp:positionV relativeFrom="paragraph">
                <wp:posOffset>154305</wp:posOffset>
              </wp:positionV>
              <wp:extent cx="7833207" cy="447841"/>
              <wp:effectExtent l="0" t="0" r="0" b="9525"/>
              <wp:wrapNone/>
              <wp:docPr id="5" name="Rectangle 5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BBB8264" id="Rectangle 5" o:spid="_x0000_s1026" alt="decorative element" style="position:absolute;margin-left:-56.35pt;margin-top:12.15pt;width:616.8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 w:rsidRPr="00544235">
      <w:rPr>
        <w:color w:val="335B74" w:themeColor="text2"/>
      </w:rPr>
      <w:fldChar w:fldCharType="begin"/>
    </w:r>
    <w:r w:rsidR="00DA4A43" w:rsidRPr="00544235">
      <w:rPr>
        <w:color w:val="335B74" w:themeColor="text2"/>
      </w:rPr>
      <w:instrText xml:space="preserve"> PAGE   \* MERGEFORMAT </w:instrText>
    </w:r>
    <w:r w:rsidR="00DA4A43" w:rsidRPr="00544235">
      <w:rPr>
        <w:color w:val="335B74" w:themeColor="text2"/>
      </w:rPr>
      <w:fldChar w:fldCharType="separate"/>
    </w:r>
    <w:r w:rsidR="00DF3520">
      <w:rPr>
        <w:noProof/>
        <w:color w:val="335B74" w:themeColor="text2"/>
      </w:rPr>
      <w:t>2</w:t>
    </w:r>
    <w:r w:rsidR="00DA4A43" w:rsidRPr="00544235">
      <w:rPr>
        <w:noProof/>
        <w:color w:val="335B74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3EE8E" w14:textId="77777777" w:rsidR="00BF1E40" w:rsidRDefault="00BF1E40">
      <w:pPr>
        <w:spacing w:after="0" w:line="240" w:lineRule="auto"/>
      </w:pPr>
      <w:r>
        <w:separator/>
      </w:r>
    </w:p>
  </w:footnote>
  <w:footnote w:type="continuationSeparator" w:id="0">
    <w:p w14:paraId="5B4386FB" w14:textId="77777777" w:rsidR="00BF1E40" w:rsidRDefault="00BF1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CADC3" w14:textId="77777777" w:rsidR="000102B6" w:rsidRDefault="000102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81E8C6" wp14:editId="18CBD14B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6" name="Rectangle 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6F1CC6" id="Rectangle 6" o:spid="_x0000_s1026" alt="decorative element" style="position:absolute;margin-left:-56.35pt;margin-top:-36pt;width:616.8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5E746" w14:textId="77777777" w:rsidR="00DC5CA9" w:rsidRDefault="00DC5CA9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B4BE1F9" wp14:editId="292919E0">
              <wp:simplePos x="0" y="0"/>
              <mc:AlternateContent>
                <mc:Choice Requires="wp14">
                  <wp:positionH relativeFrom="page">
                    <wp14:pctPosHOffset>-22900</wp14:pctPosHOffset>
                  </wp:positionH>
                </mc:Choice>
                <mc:Fallback>
                  <wp:positionH relativeFrom="page">
                    <wp:posOffset>-1779270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-1500</wp14:pctPosVOffset>
                  </wp:positionV>
                </mc:Choice>
                <mc:Fallback>
                  <wp:positionV relativeFrom="page">
                    <wp:posOffset>-150495</wp:posOffset>
                  </wp:positionV>
                </mc:Fallback>
              </mc:AlternateContent>
              <wp:extent cx="10533888" cy="10210800"/>
              <wp:effectExtent l="0" t="0" r="0" b="0"/>
              <wp:wrapNone/>
              <wp:docPr id="4" name="Group 4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3888" cy="10210800"/>
                        <a:chOff x="0" y="0"/>
                        <a:chExt cx="10535285" cy="10210800"/>
                      </a:xfrm>
                    </wpg:grpSpPr>
                    <wps:wsp>
                      <wps:cNvPr id="20" name="Freeform 19">
                        <a:extLst>
                          <a:ext uri="{FF2B5EF4-FFF2-40B4-BE49-F238E27FC236}">
                            <a16:creationId xmlns:a16="http://schemas.microsoft.com/office/drawing/2014/main" id="{7E1B7167-0843-9649-8C5E-3D07F055F899}"/>
                          </a:ext>
                        </a:extLst>
                      </wps:cNvPr>
                      <wps:cNvSpPr/>
                      <wps:spPr>
                        <a:xfrm>
                          <a:off x="1724025" y="28575"/>
                          <a:ext cx="7874635" cy="21450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28D26923" w14:textId="77777777" w:rsidR="00DC5CA9" w:rsidRDefault="00DC5CA9" w:rsidP="00DC5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8" descr="Parent teacher conference " title="Parent teacher conference ">
                        <a:extLst>
                          <a:ext uri="{FF2B5EF4-FFF2-40B4-BE49-F238E27FC236}">
                            <a16:creationId xmlns:a16="http://schemas.microsoft.com/office/drawing/2014/main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124575" y="104775"/>
                          <a:ext cx="3420835" cy="2067574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t="-18000" b="-9000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5" name="Group 15"/>
                      <wpg:cNvGrpSpPr/>
                      <wpg:grpSpPr>
                        <a:xfrm>
                          <a:off x="5591175" y="142875"/>
                          <a:ext cx="1806575" cy="1984375"/>
                          <a:chOff x="34534" y="0"/>
                          <a:chExt cx="1806761" cy="1985392"/>
                        </a:xfrm>
                      </wpg:grpSpPr>
                      <wps:wsp>
                        <wps:cNvPr id="13" name="Parallelogram 12">
                          <a:extLst>
                            <a:ext uri="{FF2B5EF4-FFF2-40B4-BE49-F238E27FC236}">
                              <a16:creationId xmlns:a16="http://schemas.microsoft.com/office/drawing/2014/main" id="{0DF4DB2E-1B08-B444-B2FC-E7FB68181731}"/>
                            </a:ext>
                          </a:extLst>
                        </wps:cNvPr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10"/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4" name="Group 14"/>
                      <wpg:cNvGrpSpPr/>
                      <wpg:grpSpPr>
                        <a:xfrm rot="10800000">
                          <a:off x="8667750" y="190500"/>
                          <a:ext cx="1867535" cy="1966505"/>
                          <a:chOff x="-1" y="0"/>
                          <a:chExt cx="1867535" cy="1966560"/>
                        </a:xfrm>
                      </wpg:grpSpPr>
                      <wps:wsp>
                        <wps:cNvPr id="8" name="Parallelogram 12"/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0"/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1" name="Parallelogram 10"/>
                      <wps:cNvSpPr/>
                      <wps:spPr>
                        <a:xfrm>
                          <a:off x="0" y="0"/>
                          <a:ext cx="2404769" cy="2691054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1733550" y="2085975"/>
                          <a:ext cx="780732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1762125" y="9762490"/>
                          <a:ext cx="7807325" cy="4483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4BE1F9" id="Group 4" o:spid="_x0000_s1026" alt="decorative element" style="position:absolute;margin-left:0;margin-top:0;width:829.45pt;height:804pt;z-index:251659264;mso-width-percent:1360;mso-left-percent:-229;mso-top-percent:-15;mso-position-horizontal-relative:page;mso-position-vertical-relative:page;mso-width-percent:1360;mso-left-percent:-229;mso-top-percent:-15" coordsize="105352,1021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">
              <v:rect id="Freeform 19" o:spid="_x0000_s1027" style="position:absolute;left:17240;top:285;width:78746;height:21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" fillcolor="#335b74 [3215]" stroked="f" strokeweight=".235mm">
                <v:textbox>
                  <w:txbxContent>
                    <w:p w14:paraId="28D26923" w14:textId="77777777" w:rsidR="00DC5CA9" w:rsidRDefault="00DC5CA9" w:rsidP="00DC5CA9">
                      <w:pPr>
                        <w:jc w:val="center"/>
                      </w:pPr>
                    </w:p>
                  </w:txbxContent>
                </v:textbox>
              </v:rect>
              <v:shape id="Freeform 18" o:spid="_x0000_s1028" alt="Parent teacher conference " style="position:absolute;left:61245;top:1047;width:34209;height:20676;visibility:visible;mso-wrap-style:square;v-text-anchor:middle" coordsize="3315255,200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616287,0;3420835,0;3420835,2067574;940338,2067574;0,1000853;616287,0" o:connectangles="0,0,0,0,0,0"/>
              </v:shape>
              <v:group id="Group 15" o:spid="_x0000_s1029" style="position:absolute;left:55911;top:1428;width:18066;height:19844" coordorigin="345" coordsize="18067,19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Parallelogram 12" o:spid="_x0000_s1030" style="position:absolute;left:5066;top:6506;width:10950;height:15743;rotation:-75;visibility:visible;mso-wrap-style:square;v-text-anchor:middle" coordsize="1095750,157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31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4" o:spid="_x0000_s1032" style="position:absolute;left:86677;top:1905;width:18675;height:19665;rotation:180" coordorigin="" coordsize="18675,1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<v:shape id="Parallelogram 12" o:spid="_x0000_s1033" style="position:absolute;left:3042;top:4031;width:12592;height:18675;rotation:-75;visibility:visible;mso-wrap-style:square;v-text-anchor:middle" coordsize="1260018,1868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" path="m,1167498l728456,r531562,180603l181009,1868187,,1167498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34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35" style="position:absolute;width:24047;height:26910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7566;1282523,0;2404769,15192;754095,2691054;0,1917566" o:connectangles="0,0,0,0,0"/>
              </v:shape>
              <v:rect id="Rectangle 23" o:spid="_x0000_s1036" style="position:absolute;left:17335;top:20859;width:78073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LhxAAAANsAAAAPAAAAZHJzL2Rvd25yZXYueG1sRI9Ba8JA&#10;FITvQv/D8gredKOi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LP7MuH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v:rect id="Rectangle 24" o:spid="_x0000_s1037" style="position:absolute;left:17621;top:97624;width:78073;height:4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qVxAAAANsAAAAPAAAAZHJzL2Rvd25yZXYueG1sRI9Ba8JA&#10;FITvQv/D8gredKOo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DwSqpX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9" type="#_x0000_t75" style="width:11.25pt;height:11.25pt" o:bullet="t">
        <v:imagedata r:id="rId1" o:title="mso5631"/>
      </v:shape>
    </w:pict>
  </w:numPicBullet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0667FBE"/>
    <w:multiLevelType w:val="multilevel"/>
    <w:tmpl w:val="D38ACD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1631D"/>
    <w:multiLevelType w:val="multilevel"/>
    <w:tmpl w:val="52D637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01D3E"/>
    <w:multiLevelType w:val="multilevel"/>
    <w:tmpl w:val="1A743E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4B66F8"/>
    <w:multiLevelType w:val="hybridMultilevel"/>
    <w:tmpl w:val="1AF0CD96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8114B7"/>
    <w:multiLevelType w:val="hybridMultilevel"/>
    <w:tmpl w:val="A7B447CC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A95284"/>
    <w:multiLevelType w:val="hybridMultilevel"/>
    <w:tmpl w:val="FCF8673A"/>
    <w:lvl w:ilvl="0" w:tplc="4B2097D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E1E3A"/>
    <w:multiLevelType w:val="multilevel"/>
    <w:tmpl w:val="9D3A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101602832">
    <w:abstractNumId w:val="0"/>
  </w:num>
  <w:num w:numId="2" w16cid:durableId="1163425236">
    <w:abstractNumId w:val="3"/>
  </w:num>
  <w:num w:numId="3" w16cid:durableId="389814747">
    <w:abstractNumId w:val="7"/>
  </w:num>
  <w:num w:numId="4" w16cid:durableId="534848476">
    <w:abstractNumId w:val="1"/>
  </w:num>
  <w:num w:numId="5" w16cid:durableId="1375884950">
    <w:abstractNumId w:val="8"/>
  </w:num>
  <w:num w:numId="6" w16cid:durableId="1575819938">
    <w:abstractNumId w:val="2"/>
  </w:num>
  <w:num w:numId="7" w16cid:durableId="1144204744">
    <w:abstractNumId w:val="4"/>
  </w:num>
  <w:num w:numId="8" w16cid:durableId="392656728">
    <w:abstractNumId w:val="5"/>
  </w:num>
  <w:num w:numId="9" w16cid:durableId="9314693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60"/>
    <w:rsid w:val="000102B6"/>
    <w:rsid w:val="0001495E"/>
    <w:rsid w:val="0001626D"/>
    <w:rsid w:val="00020201"/>
    <w:rsid w:val="00040852"/>
    <w:rsid w:val="00096EA6"/>
    <w:rsid w:val="0010367C"/>
    <w:rsid w:val="00121EAC"/>
    <w:rsid w:val="001B655A"/>
    <w:rsid w:val="002E6287"/>
    <w:rsid w:val="00317906"/>
    <w:rsid w:val="00320128"/>
    <w:rsid w:val="003C520B"/>
    <w:rsid w:val="0045681B"/>
    <w:rsid w:val="0048066F"/>
    <w:rsid w:val="004B13B1"/>
    <w:rsid w:val="00524B92"/>
    <w:rsid w:val="00544235"/>
    <w:rsid w:val="00560F76"/>
    <w:rsid w:val="005662E2"/>
    <w:rsid w:val="0058317D"/>
    <w:rsid w:val="005B7660"/>
    <w:rsid w:val="0060493F"/>
    <w:rsid w:val="006118DA"/>
    <w:rsid w:val="00624663"/>
    <w:rsid w:val="006B1DFF"/>
    <w:rsid w:val="006E2C2A"/>
    <w:rsid w:val="007038AD"/>
    <w:rsid w:val="00736BDC"/>
    <w:rsid w:val="007520BE"/>
    <w:rsid w:val="00777FBA"/>
    <w:rsid w:val="007B65FD"/>
    <w:rsid w:val="0082666D"/>
    <w:rsid w:val="00840C37"/>
    <w:rsid w:val="00844354"/>
    <w:rsid w:val="008822A9"/>
    <w:rsid w:val="008962D9"/>
    <w:rsid w:val="0091202C"/>
    <w:rsid w:val="0092046F"/>
    <w:rsid w:val="00991589"/>
    <w:rsid w:val="00A448C1"/>
    <w:rsid w:val="00A87C55"/>
    <w:rsid w:val="00AA7AA0"/>
    <w:rsid w:val="00AE735A"/>
    <w:rsid w:val="00BF1E40"/>
    <w:rsid w:val="00C113E0"/>
    <w:rsid w:val="00C34F93"/>
    <w:rsid w:val="00C455D8"/>
    <w:rsid w:val="00C5399C"/>
    <w:rsid w:val="00CA6B4F"/>
    <w:rsid w:val="00D45644"/>
    <w:rsid w:val="00DA4A43"/>
    <w:rsid w:val="00DC5883"/>
    <w:rsid w:val="00DC5CA9"/>
    <w:rsid w:val="00DF3520"/>
    <w:rsid w:val="00E37225"/>
    <w:rsid w:val="00E51205"/>
    <w:rsid w:val="00E56709"/>
    <w:rsid w:val="00E82D36"/>
    <w:rsid w:val="00EA417A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1FEF2"/>
  <w15:chartTrackingRefBased/>
  <w15:docId w15:val="{57B8E763-CC08-4AD2-AD4C-2700C830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822A9"/>
    <w:pPr>
      <w:spacing w:before="240" w:after="0" w:line="259" w:lineRule="auto"/>
      <w:outlineLvl w:val="9"/>
    </w:pPr>
    <w:rPr>
      <w:color w:val="1481AB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822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22A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822A9"/>
    <w:rPr>
      <w:color w:val="6EAC1C" w:themeColor="hyperlink"/>
      <w:u w:val="single"/>
    </w:rPr>
  </w:style>
  <w:style w:type="character" w:styleId="Strong">
    <w:name w:val="Strong"/>
    <w:basedOn w:val="DefaultParagraphFont"/>
    <w:uiPriority w:val="22"/>
    <w:qFormat/>
    <w:rsid w:val="00E56709"/>
    <w:rPr>
      <w:b/>
      <w:bCs/>
    </w:rPr>
  </w:style>
  <w:style w:type="paragraph" w:styleId="ListParagraph">
    <w:name w:val="List Paragraph"/>
    <w:basedOn w:val="Normal"/>
    <w:uiPriority w:val="34"/>
    <w:semiHidden/>
    <w:qFormat/>
    <w:rsid w:val="00E5670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5670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82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pachefriends.org/download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php.net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AH-LG\AppData\Roaming\Microsoft\Templates\Education%20minutes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4EA1F29-A443-46B1-AA87-9F65D578FC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AFB461-0670-44F6-A0E0-FEEB7D8A6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D12675-D78A-439E-8491-64F8D62988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27B9BB-1AEF-4951-BFBA-F9133C80F3E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minutes</Template>
  <TotalTime>97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MALAH-LG</dc:creator>
  <cp:keywords/>
  <dc:description/>
  <cp:lastModifiedBy>MALAH MUSA LEFAGANA</cp:lastModifiedBy>
  <cp:revision>7</cp:revision>
  <dcterms:created xsi:type="dcterms:W3CDTF">2022-05-13T08:38:00Z</dcterms:created>
  <dcterms:modified xsi:type="dcterms:W3CDTF">2022-05-16T07:53:00Z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